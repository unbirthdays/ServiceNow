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C88E8" w14:textId="77777777" w:rsidR="001F5094" w:rsidRDefault="001F5094">
      <w:pPr>
        <w:pStyle w:val="Project"/>
      </w:pPr>
      <w:r>
        <w:fldChar w:fldCharType="begin"/>
      </w:r>
      <w:r>
        <w:instrText xml:space="preserve"> SUBJECT  \* MERGEFORMAT </w:instrText>
      </w:r>
      <w:r>
        <w:fldChar w:fldCharType="end"/>
      </w:r>
    </w:p>
    <w:p w14:paraId="1B6D00BA" w14:textId="6C9E93D0" w:rsidR="001F5094" w:rsidRDefault="00C87295" w:rsidP="00CA119E">
      <w:pPr>
        <w:pStyle w:val="Title"/>
        <w:jc w:val="left"/>
      </w:pPr>
      <w:bookmarkStart w:id="0" w:name="_GoBack"/>
      <w:r>
        <w:t>HHD Acceptable Use Policy</w:t>
      </w:r>
    </w:p>
    <w:bookmarkEnd w:id="0"/>
    <w:p w14:paraId="3FC1AE3F" w14:textId="77777777" w:rsidR="001F5094" w:rsidRDefault="001F5094" w:rsidP="00CA119E"/>
    <w:p w14:paraId="2F4D9733" w14:textId="77777777" w:rsidR="00C87295" w:rsidRDefault="00C87295" w:rsidP="00C8729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bookmarkStart w:id="1" w:name="_Toc314978547"/>
      <w:bookmarkStart w:id="2" w:name="_Toc324843650"/>
      <w:bookmarkStart w:id="3" w:name="_Toc324851957"/>
      <w:bookmarkStart w:id="4" w:name="_Toc324915540"/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dui.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 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4EAE53BF" w14:textId="77777777" w:rsidR="00C87295" w:rsidRDefault="00C87295" w:rsidP="00C8729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Nam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ac. Nunc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convallis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tempus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10CFA686" w14:textId="77777777" w:rsidR="00C87295" w:rsidRDefault="00C87295" w:rsidP="00C8729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ac dictum tempus.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dolor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non mi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93417E2" w14:textId="77777777" w:rsidR="00C87295" w:rsidRDefault="00C87295" w:rsidP="00C8729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28C56F56" w14:textId="53B12DDD" w:rsidR="001F5094" w:rsidRDefault="001F5094" w:rsidP="00CA119E">
      <w:pPr>
        <w:pStyle w:val="Heading1"/>
        <w:numPr>
          <w:ilvl w:val="0"/>
          <w:numId w:val="0"/>
        </w:numPr>
      </w:pPr>
    </w:p>
    <w:bookmarkEnd w:id="1"/>
    <w:bookmarkEnd w:id="2"/>
    <w:bookmarkEnd w:id="3"/>
    <w:bookmarkEnd w:id="4"/>
    <w:sectPr w:rsidR="001F50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E697A6" w14:textId="77777777" w:rsidR="00641FFC" w:rsidRDefault="00641FFC">
      <w:r>
        <w:separator/>
      </w:r>
    </w:p>
  </w:endnote>
  <w:endnote w:type="continuationSeparator" w:id="0">
    <w:p w14:paraId="20EA7E1E" w14:textId="77777777" w:rsidR="00641FFC" w:rsidRDefault="00641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D7F79" w14:textId="77777777" w:rsidR="00544271" w:rsidRDefault="0054427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F5094" w14:paraId="6CEAD68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C42A3B" w14:textId="77777777" w:rsidR="001F5094" w:rsidRDefault="001F509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94FD29" w14:textId="77777777" w:rsidR="001F5094" w:rsidRDefault="001F5094">
          <w:pPr>
            <w:jc w:val="center"/>
          </w:pPr>
          <w:r>
            <w:sym w:font="Symbol" w:char="F0D3"/>
          </w:r>
          <w:r w:rsidR="004C663A">
            <w:fldChar w:fldCharType="begin"/>
          </w:r>
          <w:r w:rsidR="004C663A">
            <w:instrText xml:space="preserve"> DOCPROPERTY "Company"  \* MERGEFORMAT </w:instrText>
          </w:r>
          <w:r w:rsidR="004C663A">
            <w:fldChar w:fldCharType="separate"/>
          </w:r>
          <w:proofErr w:type="spellStart"/>
          <w:r w:rsidR="00544271">
            <w:t>HandHeld</w:t>
          </w:r>
          <w:proofErr w:type="spellEnd"/>
          <w:r w:rsidR="00544271">
            <w:t xml:space="preserve"> </w:t>
          </w:r>
          <w:proofErr w:type="spellStart"/>
          <w:r w:rsidR="00544271">
            <w:t>Holographics</w:t>
          </w:r>
          <w:proofErr w:type="spellEnd"/>
          <w:r w:rsidR="004C663A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87295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C10508" w14:textId="77777777" w:rsidR="001F5094" w:rsidRDefault="001F509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87295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0835C67A" w14:textId="77777777" w:rsidR="001F5094" w:rsidRDefault="001F509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DC4E5" w14:textId="77777777" w:rsidR="00544271" w:rsidRDefault="0054427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A8908" w14:textId="77777777" w:rsidR="00641FFC" w:rsidRDefault="00641FFC">
      <w:r>
        <w:separator/>
      </w:r>
    </w:p>
  </w:footnote>
  <w:footnote w:type="continuationSeparator" w:id="0">
    <w:p w14:paraId="47112B40" w14:textId="77777777" w:rsidR="00641FFC" w:rsidRDefault="00641F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6D727" w14:textId="77777777" w:rsidR="00544271" w:rsidRDefault="0054427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91F6CF" w14:textId="77777777" w:rsidR="00544271" w:rsidRDefault="0054427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DB4C3" w14:textId="77777777" w:rsidR="00544271" w:rsidRDefault="0054427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12410E2"/>
    <w:multiLevelType w:val="multilevel"/>
    <w:tmpl w:val="B48E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A516F8"/>
    <w:multiLevelType w:val="multilevel"/>
    <w:tmpl w:val="CA2A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46207B"/>
    <w:multiLevelType w:val="hybridMultilevel"/>
    <w:tmpl w:val="73088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5">
    <w:nsid w:val="796C02E9"/>
    <w:multiLevelType w:val="multilevel"/>
    <w:tmpl w:val="BE06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NZ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65A"/>
    <w:rsid w:val="00161AC3"/>
    <w:rsid w:val="001F5094"/>
    <w:rsid w:val="00312C43"/>
    <w:rsid w:val="00316231"/>
    <w:rsid w:val="004C663A"/>
    <w:rsid w:val="00544271"/>
    <w:rsid w:val="00597B4F"/>
    <w:rsid w:val="00641FFC"/>
    <w:rsid w:val="00B06940"/>
    <w:rsid w:val="00BA165A"/>
    <w:rsid w:val="00C87295"/>
    <w:rsid w:val="00CA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8C4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165A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2"/>
      </w:numPr>
      <w:tabs>
        <w:tab w:val="left" w:pos="720"/>
      </w:tabs>
      <w:spacing w:before="120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Subtitle1">
    <w:name w:val="Subtitle1"/>
    <w:basedOn w:val="Title"/>
    <w:rPr>
      <w:rFonts w:ascii="Times New Roman" w:hAnsi="Times New Roman"/>
      <w:sz w:val="24"/>
    </w:rPr>
  </w:style>
  <w:style w:type="paragraph" w:customStyle="1" w:styleId="RevisionHist">
    <w:name w:val="RevisionHist"/>
    <w:basedOn w:val="Normal"/>
  </w:style>
  <w:style w:type="paragraph" w:styleId="Date">
    <w:name w:val="Date"/>
    <w:basedOn w:val="Normal"/>
  </w:style>
  <w:style w:type="paragraph" w:customStyle="1" w:styleId="Hierarchy">
    <w:name w:val="Hierarchy"/>
    <w:basedOn w:val="Normal"/>
    <w:pPr>
      <w:tabs>
        <w:tab w:val="left" w:pos="720"/>
        <w:tab w:val="left" w:pos="1440"/>
        <w:tab w:val="left" w:pos="2160"/>
        <w:tab w:val="left" w:pos="3600"/>
        <w:tab w:val="left" w:pos="5040"/>
      </w:tabs>
      <w:spacing w:after="120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roject">
    <w:name w:val="Project"/>
    <w:basedOn w:val="Normal"/>
    <w:pPr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jc w:val="right"/>
    </w:pPr>
    <w:rPr>
      <w:rFonts w:ascii="Arial" w:hAnsi="Arial"/>
      <w:b/>
      <w:sz w:val="36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infoblue0">
    <w:name w:val="infoblue"/>
    <w:basedOn w:val="Normal"/>
    <w:pPr>
      <w:spacing w:after="120"/>
      <w:ind w:left="450"/>
    </w:pPr>
    <w:rPr>
      <w:i/>
      <w:iCs/>
      <w:color w:val="0000FF"/>
    </w:rPr>
  </w:style>
  <w:style w:type="paragraph" w:styleId="NormalWeb">
    <w:name w:val="Normal (Web)"/>
    <w:basedOn w:val="Normal"/>
    <w:uiPriority w:val="99"/>
    <w:semiHidden/>
    <w:unhideWhenUsed/>
    <w:rsid w:val="00BA165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tacey.bailey/Library/Group%20Containers/UBF8T346G9.Office/User%20Content.localized/Templates.localized/RUP/rup_tstpln_itn%20-%20iteration%20test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rup_tstpln_itn - iteration test plan.dot</Template>
  <TotalTime>0</TotalTime>
  <Pages>1</Pages>
  <Words>307</Words>
  <Characters>1755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EBC Usage Policies and Guidelines</vt:lpstr>
    </vt:vector>
  </TitlesOfParts>
  <Manager/>
  <Company>HandHeld Holographics</Company>
  <LinksUpToDate>false</LinksUpToDate>
  <CharactersWithSpaces>2058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EBC Usage Policies and Guidelines</dc:title>
  <dc:subject>Policy</dc:subject>
  <dc:creator>Business Process Consultant</dc:creator>
  <cp:keywords/>
  <dc:description/>
  <cp:lastModifiedBy>Business Process Consultant</cp:lastModifiedBy>
  <cp:revision>2</cp:revision>
  <cp:lastPrinted>2001-09-07T03:54:00Z</cp:lastPrinted>
  <dcterms:created xsi:type="dcterms:W3CDTF">2017-07-14T14:46:00Z</dcterms:created>
  <dcterms:modified xsi:type="dcterms:W3CDTF">2017-07-14T14:46:00Z</dcterms:modified>
  <cp:category/>
</cp:coreProperties>
</file>